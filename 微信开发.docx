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BCA" w:rsidRDefault="00BB4BC3" w:rsidP="00BB4BC3">
      <w:pPr>
        <w:pStyle w:val="1"/>
      </w:pPr>
      <w:r>
        <w:rPr>
          <w:rFonts w:hint="eastAsia"/>
        </w:rPr>
        <w:t>微信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微信公众平台</w:t>
      </w:r>
    </w:p>
    <w:p w:rsidR="00EC79DC" w:rsidRDefault="00EC79DC" w:rsidP="00EC79DC">
      <w:r>
        <w:rPr>
          <w:rFonts w:hint="eastAsia"/>
        </w:rPr>
        <w:t>微信：</w:t>
      </w:r>
      <w:r>
        <w:t>即时通讯工具</w:t>
      </w:r>
      <w:r>
        <w:rPr>
          <w:rFonts w:hint="eastAsia"/>
        </w:rPr>
        <w:t>。</w:t>
      </w:r>
      <w:r>
        <w:t>点对点</w:t>
      </w:r>
      <w:r>
        <w:rPr>
          <w:rFonts w:hint="eastAsia"/>
        </w:rPr>
        <w:t>。</w:t>
      </w:r>
    </w:p>
    <w:p w:rsidR="00EC79DC" w:rsidRDefault="00EC79DC" w:rsidP="00EC79DC">
      <w:r>
        <w:rPr>
          <w:rFonts w:hint="eastAsia"/>
        </w:rPr>
        <w:t>公众：</w:t>
      </w:r>
      <w:r>
        <w:t>一对多</w:t>
      </w:r>
      <w:r>
        <w:rPr>
          <w:rFonts w:hint="eastAsia"/>
        </w:rPr>
        <w:t>。</w:t>
      </w:r>
      <w:r>
        <w:t>一个</w:t>
      </w:r>
      <w:r>
        <w:rPr>
          <w:rFonts w:hint="eastAsia"/>
        </w:rPr>
        <w:t>账号被其他用户所关注。</w:t>
      </w:r>
    </w:p>
    <w:p w:rsidR="00EC79DC" w:rsidRDefault="00EC79DC" w:rsidP="00EC79DC"/>
    <w:p w:rsidR="00EC79DC" w:rsidRDefault="00EC79DC" w:rsidP="00EC79DC">
      <w:r>
        <w:rPr>
          <w:rFonts w:hint="eastAsia"/>
        </w:rPr>
        <w:t>公众平台官网：</w:t>
      </w:r>
    </w:p>
    <w:p w:rsidR="00EC79DC" w:rsidRDefault="00EC79DC" w:rsidP="00EC79DC">
      <w:hyperlink r:id="rId6" w:history="1">
        <w:r w:rsidRPr="00A13684">
          <w:rPr>
            <w:rStyle w:val="a6"/>
          </w:rPr>
          <w:t>https://mp.weixin.qq.com/</w:t>
        </w:r>
      </w:hyperlink>
    </w:p>
    <w:p w:rsidR="00EC79DC" w:rsidRDefault="00EC79DC" w:rsidP="00EC79DC"/>
    <w:p w:rsidR="00EC79DC" w:rsidRDefault="00231BDF" w:rsidP="00EC79DC">
      <w:pPr>
        <w:rPr>
          <w:rFonts w:hint="eastAsia"/>
        </w:rPr>
      </w:pPr>
      <w:r>
        <w:rPr>
          <w:rFonts w:hint="eastAsia"/>
        </w:rPr>
        <w:t>该公众平台可以完成的任务：</w:t>
      </w:r>
      <w:r w:rsidR="00445246">
        <w:rPr>
          <w:rFonts w:hint="eastAsia"/>
        </w:rPr>
        <w:t>开发者文档</w:t>
      </w:r>
    </w:p>
    <w:p w:rsidR="00231BDF" w:rsidRDefault="000F75B1" w:rsidP="00EC79DC">
      <w:hyperlink r:id="rId7" w:history="1">
        <w:r w:rsidRPr="00A13684">
          <w:rPr>
            <w:rStyle w:val="a6"/>
          </w:rPr>
          <w:t>http://mp.weixin.qq.com/wiki/home/index.html</w:t>
        </w:r>
      </w:hyperlink>
    </w:p>
    <w:p w:rsidR="000F75B1" w:rsidRDefault="000F75B1" w:rsidP="00EC79DC"/>
    <w:p w:rsidR="00D37160" w:rsidRDefault="00D37160" w:rsidP="00EC79DC"/>
    <w:p w:rsidR="00D37160" w:rsidRDefault="00D37160" w:rsidP="00EC79DC">
      <w:r>
        <w:rPr>
          <w:rFonts w:hint="eastAsia"/>
        </w:rPr>
        <w:t>必要：</w:t>
      </w:r>
      <w:r w:rsidRPr="00B844E4">
        <w:rPr>
          <w:highlight w:val="yellow"/>
        </w:rPr>
        <w:t>公众号</w:t>
      </w:r>
    </w:p>
    <w:p w:rsidR="00D37160" w:rsidRDefault="00D37160" w:rsidP="00EC79DC">
      <w:hyperlink r:id="rId8" w:history="1">
        <w:r w:rsidRPr="00A13684">
          <w:rPr>
            <w:rStyle w:val="a6"/>
          </w:rPr>
          <w:t>https://mp.weixin.qq.com/cgi-bin/readtemplate?t=register/step1_tmpl&amp;lang=zh_CN</w:t>
        </w:r>
      </w:hyperlink>
    </w:p>
    <w:p w:rsidR="00D37160" w:rsidRDefault="00D37160" w:rsidP="00EC79DC"/>
    <w:p w:rsidR="00D37160" w:rsidRDefault="00D37160" w:rsidP="00EC79DC">
      <w:r>
        <w:rPr>
          <w:rFonts w:hint="eastAsia"/>
        </w:rPr>
        <w:t>开发阶段：</w:t>
      </w:r>
      <w:r>
        <w:t>注册</w:t>
      </w:r>
      <w:r>
        <w:rPr>
          <w:rFonts w:hint="eastAsia"/>
        </w:rPr>
        <w:t>测试号！</w:t>
      </w:r>
    </w:p>
    <w:p w:rsidR="009E0AFC" w:rsidRDefault="009E0AFC" w:rsidP="00EC79DC">
      <w:r>
        <w:rPr>
          <w:noProof/>
        </w:rPr>
        <w:drawing>
          <wp:inline distT="0" distB="0" distL="0" distR="0" wp14:anchorId="799EED55" wp14:editId="0ED5EE13">
            <wp:extent cx="5274310" cy="17506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AFC" w:rsidRDefault="009E0AFC" w:rsidP="00EC79DC">
      <w:pPr>
        <w:rPr>
          <w:rFonts w:hint="eastAsia"/>
        </w:rPr>
      </w:pPr>
      <w:r>
        <w:rPr>
          <w:rFonts w:hint="eastAsia"/>
        </w:rPr>
        <w:t>微信扫一扫登陆后获得测试公众信息：</w:t>
      </w:r>
    </w:p>
    <w:p w:rsidR="009E0AFC" w:rsidRDefault="009E0AFC" w:rsidP="00EC79DC">
      <w:r>
        <w:rPr>
          <w:noProof/>
        </w:rPr>
        <w:drawing>
          <wp:inline distT="0" distB="0" distL="0" distR="0" wp14:anchorId="4D85C906" wp14:editId="73440DBF">
            <wp:extent cx="5274310" cy="13442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E4" w:rsidRDefault="00B844E4" w:rsidP="00EC79DC"/>
    <w:p w:rsidR="00B844E4" w:rsidRDefault="00B844E4" w:rsidP="00EC79DC">
      <w:r>
        <w:rPr>
          <w:rFonts w:hint="eastAsia"/>
        </w:rPr>
        <w:t>开发模式如下：</w:t>
      </w:r>
    </w:p>
    <w:p w:rsidR="00B844E4" w:rsidRDefault="00B844E4" w:rsidP="00EC79DC">
      <w:r>
        <w:object w:dxaOrig="14071" w:dyaOrig="5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176.8pt" o:ole="">
            <v:imagedata r:id="rId11" o:title=""/>
          </v:shape>
          <o:OLEObject Type="Embed" ProgID="Visio.Drawing.15" ShapeID="_x0000_i1025" DrawAspect="Content" ObjectID="_1493364700" r:id="rId12"/>
        </w:object>
      </w:r>
    </w:p>
    <w:p w:rsidR="00B844E4" w:rsidRDefault="00B844E4" w:rsidP="00EC79DC"/>
    <w:p w:rsidR="00B844E4" w:rsidRDefault="00B844E4" w:rsidP="00EC79DC">
      <w:r>
        <w:rPr>
          <w:rFonts w:hint="eastAsia"/>
        </w:rPr>
        <w:t>当需要某个特定功能时：</w:t>
      </w:r>
    </w:p>
    <w:p w:rsidR="00B844E4" w:rsidRDefault="00B844E4" w:rsidP="00EC79DC">
      <w:r>
        <w:rPr>
          <w:rFonts w:hint="eastAsia"/>
        </w:rPr>
        <w:t>向哪个</w:t>
      </w:r>
      <w:r>
        <w:rPr>
          <w:rFonts w:hint="eastAsia"/>
        </w:rPr>
        <w:t>URL</w:t>
      </w:r>
      <w:r>
        <w:rPr>
          <w:rFonts w:hint="eastAsia"/>
        </w:rPr>
        <w:t>发送什么样的请求同时携带什么数据</w:t>
      </w:r>
      <w:r w:rsidR="00732B3D">
        <w:rPr>
          <w:rFonts w:hint="eastAsia"/>
        </w:rPr>
        <w:t>？</w:t>
      </w:r>
    </w:p>
    <w:p w:rsidR="00707031" w:rsidRDefault="00707031" w:rsidP="00EC79DC"/>
    <w:p w:rsidR="00707031" w:rsidRDefault="00707031" w:rsidP="00EC79DC">
      <w:r>
        <w:rPr>
          <w:rFonts w:hint="eastAsia"/>
        </w:rPr>
        <w:t>当某个特定事件发生时：</w:t>
      </w:r>
    </w:p>
    <w:p w:rsidR="00707031" w:rsidRDefault="00707031" w:rsidP="00EC79DC">
      <w:r>
        <w:rPr>
          <w:rFonts w:hint="eastAsia"/>
        </w:rPr>
        <w:t>公众平台服务器，</w:t>
      </w:r>
      <w:r>
        <w:t>回向</w:t>
      </w:r>
      <w:r>
        <w:rPr>
          <w:rFonts w:hint="eastAsia"/>
        </w:rPr>
        <w:t>我们的开发者服务器发送什么请求，</w:t>
      </w:r>
      <w:r>
        <w:t>携带</w:t>
      </w:r>
      <w:r>
        <w:rPr>
          <w:rFonts w:hint="eastAsia"/>
        </w:rPr>
        <w:t>什么数据？</w:t>
      </w:r>
    </w:p>
    <w:p w:rsidR="00DE0F99" w:rsidRDefault="00DE0F99" w:rsidP="00EC79DC"/>
    <w:p w:rsidR="00DE0F99" w:rsidRDefault="00DE0F99" w:rsidP="00EC79DC"/>
    <w:p w:rsidR="00DE0F99" w:rsidRDefault="00DE0F99" w:rsidP="00DE0F99">
      <w:pPr>
        <w:pStyle w:val="2"/>
      </w:pPr>
      <w:r>
        <w:rPr>
          <w:rFonts w:hint="eastAsia"/>
        </w:rPr>
        <w:t>Access</w:t>
      </w:r>
      <w:r>
        <w:t>_Token</w:t>
      </w:r>
    </w:p>
    <w:p w:rsidR="00DE0F99" w:rsidRDefault="00DE0F99" w:rsidP="00DE0F99">
      <w:r>
        <w:rPr>
          <w:rFonts w:hint="eastAsia"/>
        </w:rPr>
        <w:t>访问标识</w:t>
      </w:r>
    </w:p>
    <w:p w:rsidR="00DE0F99" w:rsidRDefault="00DE0F99" w:rsidP="00DE0F99">
      <w:r>
        <w:rPr>
          <w:noProof/>
        </w:rPr>
        <w:drawing>
          <wp:inline distT="0" distB="0" distL="0" distR="0" wp14:anchorId="2C8E5A79" wp14:editId="73249ED0">
            <wp:extent cx="5274310" cy="17081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F99" w:rsidRDefault="00DE0F99" w:rsidP="00DE0F99"/>
    <w:p w:rsidR="00DE0F99" w:rsidRDefault="00DE0F99" w:rsidP="00DE0F99">
      <w:r>
        <w:rPr>
          <w:rFonts w:hint="eastAsia"/>
        </w:rPr>
        <w:t>来源，依赖</w:t>
      </w:r>
      <w:r>
        <w:rPr>
          <w:rFonts w:hint="eastAsia"/>
        </w:rPr>
        <w:t xml:space="preserve"> </w:t>
      </w:r>
      <w:r>
        <w:t>appid</w:t>
      </w:r>
      <w:r>
        <w:rPr>
          <w:rFonts w:hint="eastAsia"/>
        </w:rPr>
        <w:t>，</w:t>
      </w:r>
      <w:r>
        <w:rPr>
          <w:rFonts w:hint="eastAsia"/>
        </w:rPr>
        <w:t>appsecret</w:t>
      </w:r>
      <w:r>
        <w:rPr>
          <w:rFonts w:hint="eastAsia"/>
        </w:rPr>
        <w:t>，</w:t>
      </w:r>
      <w:r>
        <w:t>标识</w:t>
      </w:r>
      <w:r>
        <w:rPr>
          <w:rFonts w:hint="eastAsia"/>
        </w:rPr>
        <w:t>，</w:t>
      </w:r>
      <w:r>
        <w:t>由</w:t>
      </w:r>
      <w:r>
        <w:rPr>
          <w:rFonts w:hint="eastAsia"/>
        </w:rPr>
        <w:t>公众平台服务器生成：</w:t>
      </w:r>
    </w:p>
    <w:p w:rsidR="00DE0F99" w:rsidRDefault="007454FD" w:rsidP="00DE0F99">
      <w:r>
        <w:rPr>
          <w:rFonts w:hint="eastAsia"/>
        </w:rPr>
        <w:t>此时，</w:t>
      </w:r>
      <w:r>
        <w:t>api</w:t>
      </w:r>
      <w:r>
        <w:rPr>
          <w:rFonts w:hint="eastAsia"/>
        </w:rPr>
        <w:t>接口如下：</w:t>
      </w:r>
    </w:p>
    <w:p w:rsidR="007454FD" w:rsidRDefault="007454FD" w:rsidP="00DE0F99">
      <w:r>
        <w:rPr>
          <w:noProof/>
        </w:rPr>
        <w:lastRenderedPageBreak/>
        <w:drawing>
          <wp:inline distT="0" distB="0" distL="0" distR="0" wp14:anchorId="672E7FDC" wp14:editId="6CF3B04F">
            <wp:extent cx="5274310" cy="21228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4FD" w:rsidRDefault="007454FD" w:rsidP="00DE0F99"/>
    <w:p w:rsidR="007454FD" w:rsidRDefault="007454FD" w:rsidP="00DE0F99">
      <w:r>
        <w:rPr>
          <w:rFonts w:hint="eastAsia"/>
        </w:rPr>
        <w:t>当对该</w:t>
      </w:r>
      <w:r>
        <w:rPr>
          <w:rFonts w:hint="eastAsia"/>
        </w:rPr>
        <w:t>URL</w:t>
      </w:r>
      <w:r>
        <w:rPr>
          <w:rFonts w:hint="eastAsia"/>
        </w:rPr>
        <w:t>做出请求时，</w:t>
      </w:r>
      <w:r>
        <w:t>会</w:t>
      </w:r>
      <w:r>
        <w:rPr>
          <w:rFonts w:hint="eastAsia"/>
        </w:rPr>
        <w:t>返回下面的</w:t>
      </w:r>
      <w:r>
        <w:rPr>
          <w:rFonts w:hint="eastAsia"/>
        </w:rPr>
        <w:t>json</w:t>
      </w:r>
      <w:r>
        <w:rPr>
          <w:rFonts w:hint="eastAsia"/>
        </w:rPr>
        <w:t>格式的数据：</w:t>
      </w:r>
    </w:p>
    <w:p w:rsidR="007454FD" w:rsidRDefault="007454FD" w:rsidP="00DE0F99">
      <w:r>
        <w:rPr>
          <w:noProof/>
        </w:rPr>
        <w:drawing>
          <wp:inline distT="0" distB="0" distL="0" distR="0" wp14:anchorId="401E11CF" wp14:editId="76583EE4">
            <wp:extent cx="5274310" cy="18027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4FD" w:rsidRDefault="007454FD" w:rsidP="00DE0F99">
      <w:r>
        <w:rPr>
          <w:rFonts w:hint="eastAsia"/>
        </w:rPr>
        <w:t>该结果表明了，</w:t>
      </w:r>
      <w:r>
        <w:t>access_token</w:t>
      </w:r>
      <w:r>
        <w:rPr>
          <w:rFonts w:hint="eastAsia"/>
        </w:rPr>
        <w:t>及其有效期。</w:t>
      </w:r>
    </w:p>
    <w:p w:rsidR="005B0C55" w:rsidRDefault="005B0C55" w:rsidP="00DE0F99"/>
    <w:p w:rsidR="00530FD9" w:rsidRDefault="00530FD9" w:rsidP="00DE0F99">
      <w:r>
        <w:rPr>
          <w:rFonts w:hint="eastAsia"/>
        </w:rPr>
        <w:t>开发者，利用</w:t>
      </w:r>
      <w:r>
        <w:rPr>
          <w:rFonts w:hint="eastAsia"/>
        </w:rPr>
        <w:t>PHP</w:t>
      </w:r>
      <w:r>
        <w:rPr>
          <w:rFonts w:hint="eastAsia"/>
        </w:rPr>
        <w:t>代码，</w:t>
      </w:r>
      <w:r>
        <w:t>完成</w:t>
      </w:r>
      <w:r>
        <w:rPr>
          <w:rFonts w:hint="eastAsia"/>
        </w:rPr>
        <w:t>请求并获取响应数据：</w:t>
      </w:r>
    </w:p>
    <w:p w:rsidR="00530FD9" w:rsidRDefault="00530FD9" w:rsidP="00DE0F99"/>
    <w:p w:rsidR="00DB6DF0" w:rsidRDefault="00DB6DF0" w:rsidP="00DE0F99"/>
    <w:p w:rsidR="00DB6DF0" w:rsidRDefault="00DB6DF0" w:rsidP="00DE0F99"/>
    <w:p w:rsidR="00DB6DF0" w:rsidRDefault="00DB6DF0" w:rsidP="00DB6DF0">
      <w:pPr>
        <w:pStyle w:val="2"/>
      </w:pPr>
      <w:r>
        <w:rPr>
          <w:rFonts w:hint="eastAsia"/>
        </w:rPr>
        <w:t>生成</w:t>
      </w:r>
      <w:r>
        <w:rPr>
          <w:rFonts w:hint="eastAsia"/>
        </w:rPr>
        <w:t>QRCode</w:t>
      </w:r>
    </w:p>
    <w:p w:rsidR="00DB6DF0" w:rsidRDefault="00DB6DF0" w:rsidP="00DE0F99">
      <w:r>
        <w:t>QRcode</w:t>
      </w:r>
      <w:r>
        <w:rPr>
          <w:rFonts w:hint="eastAsia"/>
        </w:rPr>
        <w:t>，</w:t>
      </w:r>
      <w:r>
        <w:t>二维码</w:t>
      </w:r>
      <w:r>
        <w:rPr>
          <w:rFonts w:hint="eastAsia"/>
        </w:rPr>
        <w:t>（</w:t>
      </w:r>
      <w:r>
        <w:t>条形码</w:t>
      </w:r>
      <w:r>
        <w:rPr>
          <w:rFonts w:hint="eastAsia"/>
        </w:rPr>
        <w:t>，</w:t>
      </w:r>
      <w:r>
        <w:t>QRCode</w:t>
      </w:r>
      <w:r>
        <w:rPr>
          <w:rFonts w:hint="eastAsia"/>
        </w:rPr>
        <w:t>），</w:t>
      </w:r>
      <w:r>
        <w:t>quick</w:t>
      </w:r>
      <w:r>
        <w:rPr>
          <w:rFonts w:hint="eastAsia"/>
        </w:rPr>
        <w:t xml:space="preserve"> </w:t>
      </w:r>
      <w:r>
        <w:t>response Code</w:t>
      </w:r>
      <w:r>
        <w:rPr>
          <w:rFonts w:hint="eastAsia"/>
        </w:rPr>
        <w:t>（快速响应码）</w:t>
      </w:r>
    </w:p>
    <w:p w:rsidR="00DB6DF0" w:rsidRDefault="006625EF" w:rsidP="00DE0F99">
      <w:r>
        <w:rPr>
          <w:noProof/>
        </w:rPr>
        <w:drawing>
          <wp:inline distT="0" distB="0" distL="0" distR="0" wp14:anchorId="22C1877D" wp14:editId="757787AB">
            <wp:extent cx="5274310" cy="16541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377" w:rsidRDefault="00E83377" w:rsidP="00DE0F99">
      <w:r>
        <w:rPr>
          <w:rFonts w:hint="eastAsia"/>
        </w:rPr>
        <w:t>开发者，</w:t>
      </w:r>
      <w:r>
        <w:t>请求</w:t>
      </w:r>
      <w:r>
        <w:rPr>
          <w:rFonts w:hint="eastAsia"/>
        </w:rPr>
        <w:t>公共平台服务器，</w:t>
      </w:r>
      <w:r>
        <w:t>帮助</w:t>
      </w:r>
      <w:r>
        <w:rPr>
          <w:rFonts w:hint="eastAsia"/>
        </w:rPr>
        <w:t>生成：</w:t>
      </w:r>
    </w:p>
    <w:p w:rsidR="00E238C3" w:rsidRDefault="00E238C3" w:rsidP="00DE0F99">
      <w:r>
        <w:rPr>
          <w:rFonts w:hint="eastAsia"/>
        </w:rPr>
        <w:t>分两步：</w:t>
      </w:r>
    </w:p>
    <w:p w:rsidR="00E238C3" w:rsidRDefault="00E238C3" w:rsidP="00DE0F99">
      <w:r>
        <w:rPr>
          <w:rFonts w:hint="eastAsia"/>
        </w:rPr>
        <w:lastRenderedPageBreak/>
        <w:t>1</w:t>
      </w:r>
      <w:r>
        <w:rPr>
          <w:rFonts w:hint="eastAsia"/>
        </w:rPr>
        <w:t>获取</w:t>
      </w:r>
      <w:r>
        <w:rPr>
          <w:rFonts w:hint="eastAsia"/>
        </w:rPr>
        <w:t>ticket</w:t>
      </w:r>
      <w:r>
        <w:rPr>
          <w:rFonts w:hint="eastAsia"/>
        </w:rPr>
        <w:t>，</w:t>
      </w:r>
      <w:r>
        <w:t>一个</w:t>
      </w:r>
      <w:r>
        <w:rPr>
          <w:rFonts w:hint="eastAsia"/>
        </w:rPr>
        <w:t>用于在公众平台服务器上获取二维码的票据</w:t>
      </w:r>
      <w:r w:rsidR="007C103A">
        <w:rPr>
          <w:rFonts w:hint="eastAsia"/>
        </w:rPr>
        <w:t>。</w:t>
      </w:r>
    </w:p>
    <w:p w:rsidR="007C103A" w:rsidRPr="007C103A" w:rsidRDefault="007C103A" w:rsidP="00DE0F99">
      <w:pPr>
        <w:rPr>
          <w:rFonts w:hint="eastAsia"/>
        </w:rPr>
      </w:pPr>
      <w:r>
        <w:t>2</w:t>
      </w:r>
      <w:r>
        <w:rPr>
          <w:rFonts w:hint="eastAsia"/>
        </w:rPr>
        <w:t>利用</w:t>
      </w:r>
      <w:r>
        <w:rPr>
          <w:rFonts w:hint="eastAsia"/>
        </w:rPr>
        <w:t>ticket</w:t>
      </w:r>
      <w:r>
        <w:rPr>
          <w:rFonts w:hint="eastAsia"/>
        </w:rPr>
        <w:t>，</w:t>
      </w:r>
      <w:r>
        <w:t>获取</w:t>
      </w:r>
      <w:r>
        <w:rPr>
          <w:rFonts w:hint="eastAsia"/>
        </w:rPr>
        <w:t>二维码图片内容。</w:t>
      </w:r>
    </w:p>
    <w:p w:rsidR="00E83377" w:rsidRDefault="00E83377" w:rsidP="00DE0F99"/>
    <w:p w:rsidR="00E238C3" w:rsidRDefault="002C31E5" w:rsidP="002C31E5">
      <w:pPr>
        <w:pStyle w:val="3"/>
      </w:pPr>
      <w:r>
        <w:t>T</w:t>
      </w:r>
      <w:r>
        <w:rPr>
          <w:rFonts w:hint="eastAsia"/>
        </w:rPr>
        <w:t>icket</w:t>
      </w:r>
      <w:r>
        <w:rPr>
          <w:rFonts w:hint="eastAsia"/>
        </w:rPr>
        <w:t>获取</w:t>
      </w:r>
    </w:p>
    <w:p w:rsidR="002C31E5" w:rsidRDefault="002C31E5" w:rsidP="002C31E5">
      <w:r>
        <w:t>API</w:t>
      </w:r>
    </w:p>
    <w:p w:rsidR="002C31E5" w:rsidRDefault="00B32EF0" w:rsidP="002C31E5">
      <w:r>
        <w:rPr>
          <w:noProof/>
        </w:rPr>
        <w:drawing>
          <wp:inline distT="0" distB="0" distL="0" distR="0" wp14:anchorId="762BEF92" wp14:editId="24175662">
            <wp:extent cx="5274310" cy="31546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EF0" w:rsidRDefault="00B32EF0" w:rsidP="002C31E5">
      <w:r>
        <w:rPr>
          <w:noProof/>
        </w:rPr>
        <w:drawing>
          <wp:inline distT="0" distB="0" distL="0" distR="0" wp14:anchorId="1B5B9800" wp14:editId="54866022">
            <wp:extent cx="5274310" cy="25838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95" w:rsidRDefault="00263995" w:rsidP="002C31E5"/>
    <w:p w:rsidR="00263995" w:rsidRDefault="00263995" w:rsidP="002C31E5">
      <w:r>
        <w:rPr>
          <w:rFonts w:hint="eastAsia"/>
        </w:rPr>
        <w:t>二维码分成</w:t>
      </w:r>
      <w:r>
        <w:rPr>
          <w:rFonts w:hint="eastAsia"/>
        </w:rPr>
        <w:t xml:space="preserve"> </w:t>
      </w:r>
      <w:r>
        <w:rPr>
          <w:rFonts w:hint="eastAsia"/>
        </w:rPr>
        <w:t>永久</w:t>
      </w:r>
      <w:r w:rsidR="00B12277">
        <w:rPr>
          <w:rFonts w:hint="eastAsia"/>
        </w:rPr>
        <w:t>（</w:t>
      </w:r>
      <w:r w:rsidR="00B12277">
        <w:t>数量</w:t>
      </w:r>
      <w:r w:rsidR="00B12277">
        <w:rPr>
          <w:rFonts w:hint="eastAsia"/>
        </w:rPr>
        <w:t>有限，</w:t>
      </w:r>
      <w:r w:rsidR="00B12277">
        <w:t>支持</w:t>
      </w:r>
      <w:r w:rsidR="00B12277">
        <w:rPr>
          <w:rFonts w:hint="eastAsia"/>
        </w:rPr>
        <w:t>字符串和数值型）</w:t>
      </w:r>
      <w:r>
        <w:rPr>
          <w:rFonts w:hint="eastAsia"/>
        </w:rPr>
        <w:t>的和临时的</w:t>
      </w:r>
      <w:r w:rsidR="00B12277">
        <w:rPr>
          <w:rFonts w:hint="eastAsia"/>
        </w:rPr>
        <w:t>（</w:t>
      </w:r>
      <w:r w:rsidR="00B12277">
        <w:t>数量</w:t>
      </w:r>
      <w:r w:rsidR="00B12277">
        <w:rPr>
          <w:rFonts w:hint="eastAsia"/>
        </w:rPr>
        <w:t>无限，</w:t>
      </w:r>
      <w:r w:rsidR="00B12277">
        <w:t>支持</w:t>
      </w:r>
      <w:r w:rsidR="00B12277">
        <w:rPr>
          <w:rFonts w:hint="eastAsia"/>
        </w:rPr>
        <w:t>数值型）</w:t>
      </w:r>
      <w:r>
        <w:rPr>
          <w:rFonts w:hint="eastAsia"/>
        </w:rPr>
        <w:t>：</w:t>
      </w:r>
    </w:p>
    <w:p w:rsidR="00113D1A" w:rsidRDefault="00113D1A" w:rsidP="002C31E5"/>
    <w:p w:rsidR="00113D1A" w:rsidRDefault="00113D1A" w:rsidP="002C31E5">
      <w:r>
        <w:rPr>
          <w:rFonts w:hint="eastAsia"/>
        </w:rPr>
        <w:t>响应数据：</w:t>
      </w:r>
    </w:p>
    <w:p w:rsidR="00113D1A" w:rsidRDefault="00113D1A" w:rsidP="002C31E5">
      <w:r>
        <w:rPr>
          <w:noProof/>
        </w:rPr>
        <w:lastRenderedPageBreak/>
        <w:drawing>
          <wp:inline distT="0" distB="0" distL="0" distR="0" wp14:anchorId="562E1244" wp14:editId="164D985D">
            <wp:extent cx="5274310" cy="22942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03A" w:rsidRDefault="0053103A" w:rsidP="002C31E5"/>
    <w:p w:rsidR="0053103A" w:rsidRDefault="0053103A" w:rsidP="002C31E5">
      <w:pPr>
        <w:rPr>
          <w:rFonts w:hint="eastAsia"/>
        </w:rPr>
      </w:pPr>
      <w:bookmarkStart w:id="0" w:name="_GoBack"/>
      <w:bookmarkEnd w:id="0"/>
    </w:p>
    <w:p w:rsidR="00113D1A" w:rsidRDefault="00113D1A" w:rsidP="002C31E5"/>
    <w:p w:rsidR="00113D1A" w:rsidRDefault="00113D1A" w:rsidP="002C31E5"/>
    <w:p w:rsidR="00113D1A" w:rsidRPr="00113D1A" w:rsidRDefault="00113D1A" w:rsidP="00113D1A">
      <w:pPr>
        <w:pStyle w:val="3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ticke</w:t>
      </w:r>
      <w:r>
        <w:t>t</w:t>
      </w:r>
      <w:r>
        <w:rPr>
          <w:rFonts w:hint="eastAsia"/>
        </w:rPr>
        <w:t>获取二维码</w:t>
      </w:r>
    </w:p>
    <w:p w:rsidR="00263995" w:rsidRPr="00263995" w:rsidRDefault="002A4CF4" w:rsidP="002C31E5">
      <w:pPr>
        <w:rPr>
          <w:rFonts w:hint="eastAsia"/>
        </w:rPr>
      </w:pPr>
      <w:r>
        <w:rPr>
          <w:noProof/>
        </w:rPr>
        <w:drawing>
          <wp:inline distT="0" distB="0" distL="0" distR="0" wp14:anchorId="730704EF" wp14:editId="5283B7AD">
            <wp:extent cx="5274310" cy="12744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F6A" w:rsidRDefault="005C1F6A" w:rsidP="00DE0F99"/>
    <w:p w:rsidR="00E238C3" w:rsidRPr="00E83377" w:rsidRDefault="00E238C3" w:rsidP="00DE0F99">
      <w:pPr>
        <w:rPr>
          <w:rFonts w:hint="eastAsia"/>
        </w:rPr>
      </w:pPr>
    </w:p>
    <w:sectPr w:rsidR="00E238C3" w:rsidRPr="00E8337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D94" w:rsidRDefault="00920D94" w:rsidP="00E00BCA">
      <w:r>
        <w:separator/>
      </w:r>
    </w:p>
  </w:endnote>
  <w:endnote w:type="continuationSeparator" w:id="0">
    <w:p w:rsidR="00920D94" w:rsidRDefault="00920D94" w:rsidP="00E00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AFE" w:rsidRDefault="00722AFE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21712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E00BCA" w:rsidRPr="00E00BCA" w:rsidRDefault="00722AFE">
            <w:pPr>
              <w:pStyle w:val="a5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7F8573E" wp14:editId="2D37994D">
                  <wp:simplePos x="0" y="0"/>
                  <wp:positionH relativeFrom="margin">
                    <wp:align>right</wp:align>
                  </wp:positionH>
                  <wp:positionV relativeFrom="paragraph">
                    <wp:posOffset>-205105</wp:posOffset>
                  </wp:positionV>
                  <wp:extent cx="311785" cy="307975"/>
                  <wp:effectExtent l="0" t="0" r="0" b="0"/>
                  <wp:wrapTight wrapText="bothSides">
                    <wp:wrapPolygon edited="0">
                      <wp:start x="0" y="0"/>
                      <wp:lineTo x="0" y="20041"/>
                      <wp:lineTo x="19796" y="20041"/>
                      <wp:lineTo x="19796" y="0"/>
                      <wp:lineTo x="0" y="0"/>
                    </wp:wrapPolygon>
                  </wp:wrapTight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牛印.png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85" cy="30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00BCA">
              <w:rPr>
                <w:lang w:val="zh-CN"/>
              </w:rPr>
              <w:t xml:space="preserve"> </w:t>
            </w:r>
            <w:r w:rsidR="00E00BCA">
              <w:rPr>
                <w:b/>
                <w:bCs/>
                <w:sz w:val="24"/>
                <w:szCs w:val="24"/>
              </w:rPr>
              <w:fldChar w:fldCharType="begin"/>
            </w:r>
            <w:r w:rsidR="00E00BCA">
              <w:rPr>
                <w:b/>
                <w:bCs/>
              </w:rPr>
              <w:instrText>PAGE</w:instrText>
            </w:r>
            <w:r w:rsidR="00E00BCA">
              <w:rPr>
                <w:b/>
                <w:bCs/>
                <w:sz w:val="24"/>
                <w:szCs w:val="24"/>
              </w:rPr>
              <w:fldChar w:fldCharType="separate"/>
            </w:r>
            <w:r w:rsidR="0053103A">
              <w:rPr>
                <w:b/>
                <w:bCs/>
                <w:noProof/>
              </w:rPr>
              <w:t>5</w:t>
            </w:r>
            <w:r w:rsidR="00E00BCA">
              <w:rPr>
                <w:b/>
                <w:bCs/>
                <w:sz w:val="24"/>
                <w:szCs w:val="24"/>
              </w:rPr>
              <w:fldChar w:fldCharType="end"/>
            </w:r>
            <w:r w:rsidR="00E00BCA">
              <w:rPr>
                <w:lang w:val="zh-CN"/>
              </w:rPr>
              <w:t xml:space="preserve"> / </w:t>
            </w:r>
            <w:r w:rsidR="00E00BCA">
              <w:rPr>
                <w:b/>
                <w:bCs/>
                <w:sz w:val="24"/>
                <w:szCs w:val="24"/>
              </w:rPr>
              <w:fldChar w:fldCharType="begin"/>
            </w:r>
            <w:r w:rsidR="00E00BCA">
              <w:rPr>
                <w:b/>
                <w:bCs/>
              </w:rPr>
              <w:instrText>NUMPAGES</w:instrText>
            </w:r>
            <w:r w:rsidR="00E00BCA">
              <w:rPr>
                <w:b/>
                <w:bCs/>
                <w:sz w:val="24"/>
                <w:szCs w:val="24"/>
              </w:rPr>
              <w:fldChar w:fldCharType="separate"/>
            </w:r>
            <w:r w:rsidR="0053103A">
              <w:rPr>
                <w:b/>
                <w:bCs/>
                <w:noProof/>
              </w:rPr>
              <w:t>5</w:t>
            </w:r>
            <w:r w:rsidR="00E00BCA">
              <w:rPr>
                <w:b/>
                <w:bCs/>
                <w:sz w:val="24"/>
                <w:szCs w:val="24"/>
              </w:rPr>
              <w:fldChar w:fldCharType="end"/>
            </w:r>
            <w:r w:rsidR="00E00BCA">
              <w:rPr>
                <w:b/>
                <w:bCs/>
                <w:sz w:val="24"/>
                <w:szCs w:val="24"/>
              </w:rPr>
              <w:tab/>
            </w:r>
            <w:r w:rsidR="00E00BCA">
              <w:rPr>
                <w:b/>
                <w:bCs/>
                <w:sz w:val="24"/>
                <w:szCs w:val="24"/>
              </w:rPr>
              <w:tab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AFE" w:rsidRDefault="00722AF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D94" w:rsidRDefault="00920D94" w:rsidP="00E00BCA">
      <w:r>
        <w:separator/>
      </w:r>
    </w:p>
  </w:footnote>
  <w:footnote w:type="continuationSeparator" w:id="0">
    <w:p w:rsidR="00920D94" w:rsidRDefault="00920D94" w:rsidP="00E00B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AFE" w:rsidRDefault="00722AFE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BCA" w:rsidRDefault="00E00BCA" w:rsidP="00E00BCA">
    <w:pPr>
      <w:pStyle w:val="a4"/>
    </w:pPr>
    <w:r>
      <w:rPr>
        <w:rFonts w:hint="eastAsia"/>
      </w:rPr>
      <w:t>笔记</w:t>
    </w:r>
    <w:r>
      <w:tab/>
    </w:r>
    <w:r>
      <w:tab/>
    </w:r>
    <w:r>
      <w:fldChar w:fldCharType="begin"/>
    </w:r>
    <w:r>
      <w:instrText xml:space="preserve"> </w:instrText>
    </w:r>
    <w:r>
      <w:rPr>
        <w:rFonts w:hint="eastAsia"/>
      </w:rPr>
      <w:instrText>TIME \@ "yyyy/M/d"</w:instrText>
    </w:r>
    <w:r>
      <w:instrText xml:space="preserve"> </w:instrText>
    </w:r>
    <w:r>
      <w:fldChar w:fldCharType="separate"/>
    </w:r>
    <w:r w:rsidR="00B844E4">
      <w:rPr>
        <w:noProof/>
      </w:rPr>
      <w:t>2015/5/17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AFE" w:rsidRDefault="00722AF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509"/>
    <w:rsid w:val="000F75B1"/>
    <w:rsid w:val="00113D1A"/>
    <w:rsid w:val="001E732A"/>
    <w:rsid w:val="00231BDF"/>
    <w:rsid w:val="00263995"/>
    <w:rsid w:val="00266C8D"/>
    <w:rsid w:val="002A4CF4"/>
    <w:rsid w:val="002C31E5"/>
    <w:rsid w:val="00445246"/>
    <w:rsid w:val="00530FD9"/>
    <w:rsid w:val="0053103A"/>
    <w:rsid w:val="005B0C55"/>
    <w:rsid w:val="005C1F6A"/>
    <w:rsid w:val="006625EF"/>
    <w:rsid w:val="00707031"/>
    <w:rsid w:val="00722AFE"/>
    <w:rsid w:val="00732B3D"/>
    <w:rsid w:val="007454FD"/>
    <w:rsid w:val="007C103A"/>
    <w:rsid w:val="008C0127"/>
    <w:rsid w:val="008C2D8F"/>
    <w:rsid w:val="00920D94"/>
    <w:rsid w:val="009E0AFC"/>
    <w:rsid w:val="00A108A6"/>
    <w:rsid w:val="00A375BE"/>
    <w:rsid w:val="00B12277"/>
    <w:rsid w:val="00B32EF0"/>
    <w:rsid w:val="00B844E4"/>
    <w:rsid w:val="00BB4BC3"/>
    <w:rsid w:val="00C44509"/>
    <w:rsid w:val="00C71D20"/>
    <w:rsid w:val="00D37160"/>
    <w:rsid w:val="00DB6DF0"/>
    <w:rsid w:val="00DE0F99"/>
    <w:rsid w:val="00E00BCA"/>
    <w:rsid w:val="00E238C3"/>
    <w:rsid w:val="00E363F4"/>
    <w:rsid w:val="00E83377"/>
    <w:rsid w:val="00EB6D0B"/>
    <w:rsid w:val="00EC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8D8CF5-757F-4973-9A6F-115E11DD9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4B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0F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31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E00BCA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E00BCA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E00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00BC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00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00B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B4BC3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EC79D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E0F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31E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cgi-bin/readtemplate?t=register/step1_tmpl&amp;lang=zh_C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http://mp.weixin.qq.com/wiki/home/index.html" TargetMode="External"/><Relationship Id="rId12" Type="http://schemas.openxmlformats.org/officeDocument/2006/relationships/package" Target="embeddings/Microsoft_Visio___1.vsdx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mp.weixin.qq.com/" TargetMode="External"/><Relationship Id="rId11" Type="http://schemas.openxmlformats.org/officeDocument/2006/relationships/image" Target="media/image3.emf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6164;&#26009;\dot\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笔记模板.dotx</Template>
  <TotalTime>96</TotalTime>
  <Pages>5</Pages>
  <Words>147</Words>
  <Characters>839</Characters>
  <Application>Microsoft Office Word</Application>
  <DocSecurity>0</DocSecurity>
  <Lines>6</Lines>
  <Paragraphs>1</Paragraphs>
  <ScaleCrop>false</ScaleCrop>
  <Company>Microsoft</Company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笔记-PHP</dc:title>
  <dc:subject/>
  <dc:creator>韩忠康</dc:creator>
  <cp:keywords/>
  <dc:description/>
  <cp:lastModifiedBy>韩忠康</cp:lastModifiedBy>
  <cp:revision>37</cp:revision>
  <dcterms:created xsi:type="dcterms:W3CDTF">2015-05-17T01:09:00Z</dcterms:created>
  <dcterms:modified xsi:type="dcterms:W3CDTF">2015-05-17T02:45:00Z</dcterms:modified>
</cp:coreProperties>
</file>